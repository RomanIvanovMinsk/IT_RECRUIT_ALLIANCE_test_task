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3AFD9" w14:textId="77777777" w:rsidR="00C464AF" w:rsidRPr="00C464AF" w:rsidRDefault="00C464AF" w:rsidP="00C464AF">
      <w:pPr>
        <w:pStyle w:val="Heading1"/>
        <w:jc w:val="center"/>
        <w:rPr>
          <w:lang w:val="en-CA"/>
        </w:rPr>
      </w:pPr>
      <w:r w:rsidRPr="00C464AF">
        <w:rPr>
          <w:lang w:val="en-CA"/>
        </w:rPr>
        <w:t>TEST ASSIGNMENT FOR CANDIDATES FOR A FULL-STACK DEVELOPER POSITION</w:t>
      </w:r>
    </w:p>
    <w:p w14:paraId="736E07EC" w14:textId="77777777" w:rsidR="00C464AF" w:rsidRPr="00C464AF" w:rsidRDefault="00C464AF" w:rsidP="00C464AF">
      <w:pPr>
        <w:rPr>
          <w:lang w:val="en-CA"/>
        </w:rPr>
      </w:pPr>
    </w:p>
    <w:p w14:paraId="5F32DEBF" w14:textId="77777777" w:rsidR="00C464AF" w:rsidRPr="00C464AF" w:rsidRDefault="00C464AF" w:rsidP="00C464AF">
      <w:pPr>
        <w:rPr>
          <w:lang w:val="en-CA"/>
        </w:rPr>
      </w:pPr>
      <w:r w:rsidRPr="00C464AF">
        <w:rPr>
          <w:lang w:val="en-CA"/>
        </w:rPr>
        <w:t>Test assignment consists of 3 parts: Front end task, data structures and a backend task.</w:t>
      </w:r>
    </w:p>
    <w:p w14:paraId="3D982286" w14:textId="77777777" w:rsidR="00C464AF" w:rsidRPr="00C464AF" w:rsidRDefault="00C464AF" w:rsidP="00C464AF">
      <w:pPr>
        <w:rPr>
          <w:lang w:val="en-CA"/>
        </w:rPr>
      </w:pPr>
    </w:p>
    <w:p w14:paraId="1071400E" w14:textId="77777777" w:rsidR="00C464AF" w:rsidRPr="00A55251" w:rsidRDefault="00C464AF" w:rsidP="00C464AF">
      <w:pPr>
        <w:pStyle w:val="Heading2"/>
        <w:numPr>
          <w:ilvl w:val="0"/>
          <w:numId w:val="17"/>
        </w:numPr>
        <w:spacing w:before="40" w:line="259" w:lineRule="auto"/>
      </w:pPr>
      <w:r w:rsidRPr="00A55251">
        <w:t>Frontend</w:t>
      </w:r>
      <w:r>
        <w:t xml:space="preserve"> Task</w:t>
      </w:r>
      <w:r>
        <w:br/>
      </w:r>
    </w:p>
    <w:p w14:paraId="63B3169A" w14:textId="77777777" w:rsidR="00C464AF" w:rsidRDefault="00C464AF" w:rsidP="00C464AF">
      <w:r w:rsidRPr="00C464AF">
        <w:rPr>
          <w:lang w:val="en-CA"/>
        </w:rPr>
        <w:t xml:space="preserve">Need to create an application to edit the list of Groups and Roles. </w:t>
      </w:r>
      <w:r>
        <w:t>Roles are combined into groups.</w:t>
      </w:r>
    </w:p>
    <w:p w14:paraId="6876F0A7" w14:textId="77777777" w:rsidR="00C464AF" w:rsidRPr="00A55251" w:rsidRDefault="00C464AF" w:rsidP="00C464AF">
      <w:pPr>
        <w:rPr>
          <w:b/>
          <w:bCs/>
        </w:rPr>
      </w:pPr>
      <w:r>
        <w:rPr>
          <w:b/>
          <w:bCs/>
        </w:rPr>
        <w:br/>
      </w:r>
      <w:r w:rsidRPr="00A55251">
        <w:rPr>
          <w:b/>
          <w:bCs/>
        </w:rPr>
        <w:t>Group list:</w:t>
      </w:r>
    </w:p>
    <w:p w14:paraId="35FB2749" w14:textId="77777777" w:rsidR="00C464AF" w:rsidRPr="00C464AF" w:rsidRDefault="00C464AF" w:rsidP="00C464AF">
      <w:pPr>
        <w:pStyle w:val="ListParagraph"/>
        <w:numPr>
          <w:ilvl w:val="0"/>
          <w:numId w:val="14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you can create a new group;</w:t>
      </w:r>
    </w:p>
    <w:p w14:paraId="7F1EF594" w14:textId="77777777" w:rsidR="00C464AF" w:rsidRPr="00C464AF" w:rsidRDefault="00C464AF" w:rsidP="00C464AF">
      <w:pPr>
        <w:pStyle w:val="ListParagraph"/>
        <w:numPr>
          <w:ilvl w:val="0"/>
          <w:numId w:val="14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you can edit the name of existing groups;</w:t>
      </w:r>
    </w:p>
    <w:p w14:paraId="61C03BB4" w14:textId="77777777" w:rsidR="00C464AF" w:rsidRPr="00C464AF" w:rsidRDefault="00C464AF" w:rsidP="00C464AF">
      <w:pPr>
        <w:rPr>
          <w:b/>
          <w:bCs/>
          <w:lang w:val="en-CA"/>
        </w:rPr>
      </w:pPr>
      <w:r w:rsidRPr="00C464AF">
        <w:rPr>
          <w:b/>
          <w:bCs/>
          <w:lang w:val="en-CA"/>
        </w:rPr>
        <w:t>Form to edit the list of roles included in the group:</w:t>
      </w:r>
    </w:p>
    <w:p w14:paraId="26BF5BDB" w14:textId="77777777" w:rsidR="00C464AF" w:rsidRDefault="00C464AF" w:rsidP="00C464AF">
      <w:pPr>
        <w:pStyle w:val="ListParagraph"/>
        <w:numPr>
          <w:ilvl w:val="0"/>
          <w:numId w:val="15"/>
        </w:numPr>
        <w:spacing w:after="160" w:line="259" w:lineRule="auto"/>
      </w:pPr>
      <w:r>
        <w:t>list of all roles;</w:t>
      </w:r>
    </w:p>
    <w:p w14:paraId="1633B6E1" w14:textId="77777777" w:rsidR="00C464AF" w:rsidRPr="00C464AF" w:rsidRDefault="00C464AF" w:rsidP="00C464AF">
      <w:pPr>
        <w:pStyle w:val="ListParagraph"/>
        <w:numPr>
          <w:ilvl w:val="0"/>
          <w:numId w:val="15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ability to mark the roles required for the group;</w:t>
      </w:r>
    </w:p>
    <w:p w14:paraId="58FB92CE" w14:textId="77777777" w:rsidR="00C464AF" w:rsidRDefault="00C464AF" w:rsidP="00C464AF">
      <w:pPr>
        <w:pStyle w:val="ListParagraph"/>
        <w:numPr>
          <w:ilvl w:val="0"/>
          <w:numId w:val="15"/>
        </w:numPr>
        <w:spacing w:after="160" w:line="259" w:lineRule="auto"/>
      </w:pPr>
      <w:r>
        <w:t>filter:</w:t>
      </w:r>
    </w:p>
    <w:p w14:paraId="463BC419" w14:textId="77777777" w:rsidR="00C464AF" w:rsidRPr="00C464AF" w:rsidRDefault="00C464AF" w:rsidP="00C464AF">
      <w:pPr>
        <w:pStyle w:val="ListParagraph"/>
        <w:numPr>
          <w:ilvl w:val="1"/>
          <w:numId w:val="15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display all roles, marked roles, filter by label;</w:t>
      </w:r>
    </w:p>
    <w:p w14:paraId="7DDED60F" w14:textId="77777777" w:rsidR="00C464AF" w:rsidRDefault="00C464AF" w:rsidP="00C464AF">
      <w:pPr>
        <w:pStyle w:val="ListParagraph"/>
        <w:numPr>
          <w:ilvl w:val="1"/>
          <w:numId w:val="15"/>
        </w:numPr>
        <w:spacing w:after="160" w:line="259" w:lineRule="auto"/>
      </w:pPr>
      <w:r>
        <w:t>list search;</w:t>
      </w:r>
    </w:p>
    <w:p w14:paraId="68C6FBA0" w14:textId="77777777" w:rsidR="00C464AF" w:rsidRDefault="00C464AF" w:rsidP="00C464AF">
      <w:pPr>
        <w:pStyle w:val="ListParagraph"/>
        <w:numPr>
          <w:ilvl w:val="1"/>
          <w:numId w:val="15"/>
        </w:numPr>
        <w:spacing w:after="160" w:line="259" w:lineRule="auto"/>
      </w:pPr>
      <w:r>
        <w:t>page navigation (pagination).</w:t>
      </w:r>
    </w:p>
    <w:p w14:paraId="34B024D5" w14:textId="77777777" w:rsidR="00C464AF" w:rsidRPr="00C464AF" w:rsidRDefault="00C464AF" w:rsidP="00C464AF">
      <w:pPr>
        <w:rPr>
          <w:noProof/>
          <w:lang w:val="en-CA"/>
        </w:rPr>
      </w:pPr>
      <w:r w:rsidRPr="00C464AF">
        <w:rPr>
          <w:lang w:val="en-CA"/>
        </w:rPr>
        <w:t xml:space="preserve">The </w:t>
      </w:r>
      <w:proofErr w:type="spellStart"/>
      <w:r w:rsidRPr="00C464AF">
        <w:rPr>
          <w:lang w:val="en-CA"/>
        </w:rPr>
        <w:t>mockup</w:t>
      </w:r>
      <w:proofErr w:type="spellEnd"/>
      <w:r w:rsidRPr="00C464AF">
        <w:rPr>
          <w:lang w:val="en-CA"/>
        </w:rPr>
        <w:t xml:space="preserve"> shows an example of editing access groups.  The interface for editing roles looks similar, only the left part contains a list of roles and the right part contains a list of access roles.</w:t>
      </w:r>
      <w:r w:rsidRPr="00C464AF">
        <w:rPr>
          <w:noProof/>
          <w:lang w:val="en-CA"/>
        </w:rPr>
        <w:t xml:space="preserve"> </w:t>
      </w:r>
      <w:r w:rsidRPr="00C464AF">
        <w:rPr>
          <w:noProof/>
          <w:lang w:val="en-CA"/>
        </w:rPr>
        <w:br/>
      </w:r>
      <w:r w:rsidRPr="00C464AF">
        <w:rPr>
          <w:noProof/>
          <w:lang w:val="en-CA"/>
        </w:rPr>
        <w:lastRenderedPageBreak/>
        <w:br/>
      </w:r>
      <w:r>
        <w:rPr>
          <w:noProof/>
          <w:lang w:val="en-US"/>
        </w:rPr>
        <w:drawing>
          <wp:inline distT="0" distB="0" distL="0" distR="0" wp14:anchorId="4A067DDD" wp14:editId="76177534">
            <wp:extent cx="5943600" cy="416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D4F2" w14:textId="77777777" w:rsidR="00C464AF" w:rsidRPr="00C464AF" w:rsidRDefault="00C464AF" w:rsidP="00C464AF">
      <w:pPr>
        <w:rPr>
          <w:b/>
          <w:bCs/>
          <w:lang w:val="en-CA"/>
        </w:rPr>
      </w:pPr>
      <w:r w:rsidRPr="00C464AF">
        <w:rPr>
          <w:b/>
          <w:bCs/>
          <w:lang w:val="en-CA"/>
        </w:rPr>
        <w:t>Recommendations</w:t>
      </w:r>
    </w:p>
    <w:p w14:paraId="63D33263" w14:textId="77777777" w:rsidR="00C464AF" w:rsidRPr="00C464AF" w:rsidRDefault="00C464AF" w:rsidP="00C464AF">
      <w:pPr>
        <w:rPr>
          <w:lang w:val="en-CA"/>
        </w:rPr>
      </w:pPr>
      <w:r w:rsidRPr="00C464AF">
        <w:rPr>
          <w:lang w:val="en-CA"/>
        </w:rPr>
        <w:t xml:space="preserve">It is not necessary to implement the server part, it is enough to start-up the </w:t>
      </w:r>
      <w:proofErr w:type="spellStart"/>
      <w:r w:rsidRPr="00C464AF">
        <w:rPr>
          <w:lang w:val="en-CA"/>
        </w:rPr>
        <w:t>webpack</w:t>
      </w:r>
      <w:proofErr w:type="spellEnd"/>
      <w:r w:rsidRPr="00C464AF">
        <w:rPr>
          <w:lang w:val="en-CA"/>
        </w:rPr>
        <w:t xml:space="preserve"> dev server. </w:t>
      </w:r>
      <w:r w:rsidRPr="00C464AF">
        <w:rPr>
          <w:lang w:val="en-CA"/>
        </w:rPr>
        <w:br/>
        <w:t>You can store the data (access rights) can be stored in a JSON-file.</w:t>
      </w:r>
    </w:p>
    <w:p w14:paraId="3840DE13" w14:textId="77777777" w:rsidR="00C464AF" w:rsidRPr="00C464AF" w:rsidRDefault="00C464AF" w:rsidP="00C464AF">
      <w:pPr>
        <w:rPr>
          <w:b/>
          <w:bCs/>
          <w:lang w:val="en-CA"/>
        </w:rPr>
      </w:pPr>
      <w:r w:rsidRPr="00C464AF">
        <w:rPr>
          <w:b/>
          <w:bCs/>
          <w:lang w:val="en-CA"/>
        </w:rPr>
        <w:br/>
        <w:t>Technologies</w:t>
      </w:r>
    </w:p>
    <w:p w14:paraId="2B945E23" w14:textId="77777777" w:rsidR="00C464AF" w:rsidRPr="00C464AF" w:rsidRDefault="00C464AF" w:rsidP="00C464AF">
      <w:pPr>
        <w:rPr>
          <w:lang w:val="en-CA"/>
        </w:rPr>
      </w:pPr>
      <w:proofErr w:type="spellStart"/>
      <w:r w:rsidRPr="00C464AF">
        <w:rPr>
          <w:lang w:val="en-CA"/>
        </w:rPr>
        <w:t>Webpack</w:t>
      </w:r>
      <w:proofErr w:type="spellEnd"/>
      <w:r w:rsidRPr="00C464AF">
        <w:rPr>
          <w:lang w:val="en-CA"/>
        </w:rPr>
        <w:t xml:space="preserve"> (v2/3) - for building. The project must have a file describing how to start the project</w:t>
      </w:r>
    </w:p>
    <w:p w14:paraId="75EC3961" w14:textId="77777777" w:rsidR="00C464AF" w:rsidRPr="00C464AF" w:rsidRDefault="00C464AF" w:rsidP="00C464AF">
      <w:pPr>
        <w:rPr>
          <w:lang w:val="en-CA"/>
        </w:rPr>
      </w:pPr>
      <w:r w:rsidRPr="00C464AF">
        <w:rPr>
          <w:lang w:val="en-CA"/>
        </w:rPr>
        <w:t>(readme.md).</w:t>
      </w:r>
    </w:p>
    <w:p w14:paraId="0262482F" w14:textId="77777777" w:rsidR="00C464AF" w:rsidRPr="00C464AF" w:rsidRDefault="00C464AF" w:rsidP="00C464AF">
      <w:pPr>
        <w:rPr>
          <w:lang w:val="en-CA"/>
        </w:rPr>
      </w:pPr>
      <w:r w:rsidRPr="00C464AF">
        <w:rPr>
          <w:lang w:val="en-CA"/>
        </w:rPr>
        <w:t>Angular (v2/4) - for developing client-side logic. You can also use components.</w:t>
      </w:r>
    </w:p>
    <w:p w14:paraId="0F77F5FD" w14:textId="77777777" w:rsidR="00C464AF" w:rsidRPr="00A55251" w:rsidRDefault="00C464AF" w:rsidP="00C464AF">
      <w:pPr>
        <w:rPr>
          <w:b/>
          <w:bCs/>
        </w:rPr>
      </w:pPr>
      <w:r w:rsidRPr="00A55251">
        <w:rPr>
          <w:b/>
          <w:bCs/>
        </w:rPr>
        <w:t>UX</w:t>
      </w:r>
    </w:p>
    <w:p w14:paraId="0824A642" w14:textId="77777777" w:rsidR="00C464AF" w:rsidRPr="00C464AF" w:rsidRDefault="00C464AF" w:rsidP="00C464AF">
      <w:pPr>
        <w:pStyle w:val="ListParagraph"/>
        <w:numPr>
          <w:ilvl w:val="0"/>
          <w:numId w:val="16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Responsive (up to and including 320px in width).</w:t>
      </w:r>
    </w:p>
    <w:p w14:paraId="010AF711" w14:textId="77777777" w:rsidR="00C464AF" w:rsidRPr="00A55251" w:rsidRDefault="00C464AF" w:rsidP="00C464AF">
      <w:pPr>
        <w:rPr>
          <w:b/>
          <w:bCs/>
        </w:rPr>
      </w:pPr>
      <w:r w:rsidRPr="00A55251">
        <w:rPr>
          <w:b/>
          <w:bCs/>
        </w:rPr>
        <w:t>CSS</w:t>
      </w:r>
    </w:p>
    <w:p w14:paraId="1CB4E66C" w14:textId="77777777" w:rsidR="00C464AF" w:rsidRPr="00C464AF" w:rsidRDefault="00C464AF" w:rsidP="00C464AF">
      <w:pPr>
        <w:pStyle w:val="ListParagraph"/>
        <w:numPr>
          <w:ilvl w:val="0"/>
          <w:numId w:val="16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lastRenderedPageBreak/>
        <w:t>Do not use CSS framework;</w:t>
      </w:r>
    </w:p>
    <w:p w14:paraId="62F88D42" w14:textId="77777777" w:rsidR="00C464AF" w:rsidRPr="00C464AF" w:rsidRDefault="00C464AF" w:rsidP="00C464AF">
      <w:pPr>
        <w:pStyle w:val="ListParagraph"/>
        <w:numPr>
          <w:ilvl w:val="0"/>
          <w:numId w:val="16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use BEM methodology for naming classes;</w:t>
      </w:r>
    </w:p>
    <w:p w14:paraId="74500204" w14:textId="77777777" w:rsidR="00C464AF" w:rsidRDefault="00C464AF" w:rsidP="00C464AF">
      <w:pPr>
        <w:pStyle w:val="ListParagraph"/>
        <w:numPr>
          <w:ilvl w:val="0"/>
          <w:numId w:val="16"/>
        </w:numPr>
        <w:spacing w:after="160" w:line="259" w:lineRule="auto"/>
      </w:pPr>
      <w:r>
        <w:t>use preprocessor (PostCSS);</w:t>
      </w:r>
    </w:p>
    <w:p w14:paraId="3C6A3E4D" w14:textId="77777777" w:rsidR="00C464AF" w:rsidRPr="00C464AF" w:rsidRDefault="00C464AF" w:rsidP="00C464AF">
      <w:pPr>
        <w:pStyle w:val="ListParagraph"/>
        <w:numPr>
          <w:ilvl w:val="0"/>
          <w:numId w:val="16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support latest versions of browsers;</w:t>
      </w:r>
    </w:p>
    <w:p w14:paraId="52E4EAB6" w14:textId="77777777" w:rsidR="00C464AF" w:rsidRPr="00C464AF" w:rsidRDefault="00C464AF" w:rsidP="00C464AF">
      <w:pPr>
        <w:rPr>
          <w:lang w:val="en-CA"/>
        </w:rPr>
      </w:pPr>
      <w:r w:rsidRPr="00C464AF">
        <w:rPr>
          <w:lang w:val="en-CA"/>
        </w:rPr>
        <w:br w:type="page"/>
      </w:r>
    </w:p>
    <w:p w14:paraId="330D20AF" w14:textId="77777777" w:rsidR="00C464AF" w:rsidRDefault="00C464AF" w:rsidP="00C464AF">
      <w:pPr>
        <w:pStyle w:val="Heading2"/>
        <w:numPr>
          <w:ilvl w:val="0"/>
          <w:numId w:val="17"/>
        </w:numPr>
        <w:spacing w:before="40" w:line="259" w:lineRule="auto"/>
      </w:pPr>
      <w:r w:rsidRPr="00EB1A73">
        <w:lastRenderedPageBreak/>
        <w:t>Data structures</w:t>
      </w:r>
    </w:p>
    <w:p w14:paraId="19ABA7E0" w14:textId="77777777" w:rsidR="00C464AF" w:rsidRDefault="00C464AF" w:rsidP="00C464AF">
      <w:pPr>
        <w:pStyle w:val="ListParagraph"/>
      </w:pPr>
    </w:p>
    <w:p w14:paraId="69540F18" w14:textId="77777777" w:rsidR="00C464AF" w:rsidRDefault="00C464AF" w:rsidP="00C464AF">
      <w:pPr>
        <w:pStyle w:val="ListParagraph"/>
      </w:pPr>
    </w:p>
    <w:p w14:paraId="58D3F9F0" w14:textId="77777777" w:rsidR="00C464AF" w:rsidRPr="00C464AF" w:rsidRDefault="00C464AF" w:rsidP="00C464AF">
      <w:pPr>
        <w:pStyle w:val="ListParagraph"/>
        <w:numPr>
          <w:ilvl w:val="0"/>
          <w:numId w:val="18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Create a relational database model on the topic "Selling railroad tickets";</w:t>
      </w:r>
    </w:p>
    <w:p w14:paraId="57284D71" w14:textId="77777777" w:rsidR="00C464AF" w:rsidRPr="00C464AF" w:rsidRDefault="00C464AF" w:rsidP="00C464AF">
      <w:pPr>
        <w:pStyle w:val="ListParagraph"/>
        <w:numPr>
          <w:ilvl w:val="0"/>
          <w:numId w:val="18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How detailed the description of the subject area will be, you decide</w:t>
      </w:r>
    </w:p>
    <w:p w14:paraId="402FDF69" w14:textId="77777777" w:rsidR="00C464AF" w:rsidRPr="00C464AF" w:rsidRDefault="00C464AF" w:rsidP="00C464AF">
      <w:pPr>
        <w:pStyle w:val="ListParagraph"/>
        <w:numPr>
          <w:ilvl w:val="0"/>
          <w:numId w:val="18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It is desirable to use MSSQL Server</w:t>
      </w:r>
    </w:p>
    <w:p w14:paraId="079AA68D" w14:textId="77777777" w:rsidR="00C464AF" w:rsidRPr="00C464AF" w:rsidRDefault="00C464AF" w:rsidP="00C464AF">
      <w:pPr>
        <w:pStyle w:val="ListParagraph"/>
        <w:numPr>
          <w:ilvl w:val="0"/>
          <w:numId w:val="18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The result of the task can be a dump of the created database (*.</w:t>
      </w:r>
      <w:proofErr w:type="spellStart"/>
      <w:r w:rsidRPr="00C464AF">
        <w:rPr>
          <w:lang w:val="en-CA"/>
        </w:rPr>
        <w:t>bak</w:t>
      </w:r>
      <w:proofErr w:type="spellEnd"/>
      <w:r w:rsidRPr="00C464AF">
        <w:rPr>
          <w:lang w:val="en-CA"/>
        </w:rPr>
        <w:t xml:space="preserve"> file), *.</w:t>
      </w:r>
      <w:proofErr w:type="spellStart"/>
      <w:r w:rsidRPr="00C464AF">
        <w:rPr>
          <w:lang w:val="en-CA"/>
        </w:rPr>
        <w:t>dacpac</w:t>
      </w:r>
      <w:proofErr w:type="spellEnd"/>
      <w:r w:rsidRPr="00C464AF">
        <w:rPr>
          <w:lang w:val="en-CA"/>
        </w:rPr>
        <w:t xml:space="preserve"> schema description or SQL script that creates the database</w:t>
      </w:r>
    </w:p>
    <w:p w14:paraId="52F415CF" w14:textId="77777777" w:rsidR="00C464AF" w:rsidRPr="00C464AF" w:rsidRDefault="00C464AF" w:rsidP="00C464AF">
      <w:pPr>
        <w:pStyle w:val="ListParagraph"/>
        <w:rPr>
          <w:lang w:val="en-CA"/>
        </w:rPr>
      </w:pPr>
    </w:p>
    <w:p w14:paraId="78F594F1" w14:textId="77777777" w:rsidR="00C464AF" w:rsidRPr="00C464AF" w:rsidRDefault="00C464AF" w:rsidP="00C464AF">
      <w:pPr>
        <w:pStyle w:val="ListParagraph"/>
        <w:rPr>
          <w:lang w:val="en-CA"/>
        </w:rPr>
      </w:pPr>
    </w:p>
    <w:p w14:paraId="005FCD3A" w14:textId="77777777" w:rsidR="00C464AF" w:rsidRPr="00C464AF" w:rsidRDefault="00C464AF" w:rsidP="00C464AF">
      <w:pPr>
        <w:pStyle w:val="Heading2"/>
        <w:numPr>
          <w:ilvl w:val="0"/>
          <w:numId w:val="17"/>
        </w:numPr>
        <w:spacing w:before="40" w:line="259" w:lineRule="auto"/>
        <w:rPr>
          <w:lang w:val="en-CA"/>
        </w:rPr>
      </w:pPr>
      <w:r w:rsidRPr="00C464AF">
        <w:rPr>
          <w:lang w:val="en-CA"/>
        </w:rPr>
        <w:t>Back-end Task (.Net app)</w:t>
      </w:r>
    </w:p>
    <w:p w14:paraId="7650DE4B" w14:textId="77777777" w:rsidR="00C464AF" w:rsidRPr="00C464AF" w:rsidRDefault="00C464AF" w:rsidP="00C464AF">
      <w:pPr>
        <w:rPr>
          <w:lang w:val="en-CA"/>
        </w:rPr>
      </w:pPr>
    </w:p>
    <w:p w14:paraId="176CD43E" w14:textId="651687B2" w:rsidR="00C464AF" w:rsidRPr="00C464AF" w:rsidRDefault="00C464AF" w:rsidP="00C464AF">
      <w:pPr>
        <w:pStyle w:val="ListParagraph"/>
        <w:numPr>
          <w:ilvl w:val="0"/>
          <w:numId w:val="19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 xml:space="preserve">Write a "proxy" that will return the modified text of </w:t>
      </w:r>
      <w:r w:rsidR="00B406AB">
        <w:rPr>
          <w:lang w:val="en-CA"/>
        </w:rPr>
        <w:t>reddit.com (or any other site</w:t>
      </w:r>
      <w:r w:rsidR="00B406AB">
        <w:rPr>
          <w:lang w:val="en-US"/>
        </w:rPr>
        <w:t xml:space="preserve"> of your choice</w:t>
      </w:r>
      <w:r w:rsidR="00B406AB">
        <w:rPr>
          <w:lang w:val="en-CA"/>
        </w:rPr>
        <w:t>)</w:t>
      </w:r>
      <w:r w:rsidRPr="00C464AF">
        <w:rPr>
          <w:lang w:val="en-CA"/>
        </w:rPr>
        <w:t>;</w:t>
      </w:r>
    </w:p>
    <w:p w14:paraId="45170D17" w14:textId="77777777" w:rsidR="00C464AF" w:rsidRPr="00C464AF" w:rsidRDefault="00C464AF" w:rsidP="00C464AF">
      <w:pPr>
        <w:pStyle w:val="ListParagraph"/>
        <w:numPr>
          <w:ilvl w:val="0"/>
          <w:numId w:val="19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To each word, which consists of six letters, you must add a symbol "™";</w:t>
      </w:r>
    </w:p>
    <w:p w14:paraId="205DF889" w14:textId="77777777" w:rsidR="00C464AF" w:rsidRPr="00C464AF" w:rsidRDefault="00C464AF" w:rsidP="00C464AF">
      <w:pPr>
        <w:pStyle w:val="ListParagraph"/>
        <w:numPr>
          <w:ilvl w:val="0"/>
          <w:numId w:val="19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You can use any .Net technology and libraries in the C# language;</w:t>
      </w:r>
    </w:p>
    <w:p w14:paraId="501456B1" w14:textId="77777777" w:rsidR="00C464AF" w:rsidRPr="00C464AF" w:rsidRDefault="00C464AF" w:rsidP="00C464AF">
      <w:pPr>
        <w:pStyle w:val="ListParagraph"/>
        <w:numPr>
          <w:ilvl w:val="0"/>
          <w:numId w:val="19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The functionality of the original site must not be altered;</w:t>
      </w:r>
    </w:p>
    <w:p w14:paraId="374EA39C" w14:textId="77777777" w:rsidR="00C464AF" w:rsidRPr="00C464AF" w:rsidRDefault="00C464AF" w:rsidP="00C464AF">
      <w:pPr>
        <w:pStyle w:val="ListParagraph"/>
        <w:numPr>
          <w:ilvl w:val="0"/>
          <w:numId w:val="19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All internal navigation links of the site must be replaced by the address of the proxy-server.</w:t>
      </w:r>
    </w:p>
    <w:p w14:paraId="5EE7734F" w14:textId="77777777" w:rsidR="00C464AF" w:rsidRPr="00C464AF" w:rsidRDefault="00C464AF" w:rsidP="00C464AF">
      <w:pPr>
        <w:rPr>
          <w:lang w:val="en-CA"/>
        </w:rPr>
      </w:pPr>
      <w:r w:rsidRPr="00C464AF">
        <w:rPr>
          <w:lang w:val="en-CA"/>
        </w:rPr>
        <w:br/>
        <w:t>That is, site navigation must be handled by a Proxy without taking the client back to the original site.</w:t>
      </w:r>
    </w:p>
    <w:p w14:paraId="703F7D28" w14:textId="24974FE6" w:rsidR="00C464AF" w:rsidRPr="00C464AF" w:rsidRDefault="00C464AF" w:rsidP="00C464AF">
      <w:pPr>
        <w:rPr>
          <w:lang w:val="en-CA"/>
        </w:rPr>
      </w:pPr>
      <w:r w:rsidRPr="00C464AF">
        <w:rPr>
          <w:lang w:val="en-CA"/>
        </w:rPr>
        <w:br/>
        <w:t>Example. A r</w:t>
      </w:r>
      <w:r w:rsidR="00B406AB">
        <w:rPr>
          <w:lang w:val="en-CA"/>
        </w:rPr>
        <w:t xml:space="preserve">equest to, say, </w:t>
      </w:r>
      <w:bookmarkStart w:id="0" w:name="_GoBack"/>
      <w:r w:rsidR="00B406AB">
        <w:rPr>
          <w:lang w:val="en-CA"/>
        </w:rPr>
        <w:t>{proxy address}</w:t>
      </w:r>
      <w:bookmarkEnd w:id="0"/>
      <w:r w:rsidR="00B406AB">
        <w:rPr>
          <w:lang w:val="en-CA"/>
        </w:rPr>
        <w:t>/</w:t>
      </w:r>
      <w:r w:rsidR="00B406AB" w:rsidRPr="00B406AB">
        <w:rPr>
          <w:lang w:val="en-CA"/>
        </w:rPr>
        <w:t>r/popular/</w:t>
      </w:r>
      <w:r w:rsidRPr="00C464AF">
        <w:rPr>
          <w:lang w:val="en-CA"/>
        </w:rPr>
        <w:t xml:space="preserve"> should show the content of the page</w:t>
      </w:r>
    </w:p>
    <w:p w14:paraId="4EB1511B" w14:textId="6D244C7D" w:rsidR="00C464AF" w:rsidRPr="00C464AF" w:rsidRDefault="00B406AB" w:rsidP="00C464AF">
      <w:pPr>
        <w:rPr>
          <w:lang w:val="en-CA"/>
        </w:rPr>
      </w:pPr>
      <w:r w:rsidRPr="00B406AB">
        <w:rPr>
          <w:lang w:val="en-CA"/>
        </w:rPr>
        <w:t xml:space="preserve">https://www.reddit.com/r/popular/ </w:t>
      </w:r>
      <w:r w:rsidR="00C464AF" w:rsidRPr="00C464AF">
        <w:rPr>
          <w:lang w:val="en-CA"/>
        </w:rPr>
        <w:t xml:space="preserve">with changed words that were 6 characters long. </w:t>
      </w:r>
    </w:p>
    <w:p w14:paraId="0381501B" w14:textId="77777777" w:rsidR="00C464AF" w:rsidRDefault="00C464AF" w:rsidP="00C464AF">
      <w:pPr>
        <w:rPr>
          <w:lang w:val="en-CA"/>
        </w:rPr>
      </w:pPr>
      <w:r w:rsidRPr="00C464AF">
        <w:rPr>
          <w:lang w:val="en-CA"/>
        </w:rPr>
        <w:t>And all the site navigation to sections of the site should go through Proxy.</w:t>
      </w:r>
    </w:p>
    <w:p w14:paraId="12EAC060" w14:textId="402E1797" w:rsidR="00C464AF" w:rsidRPr="00C464AF" w:rsidRDefault="000043EE" w:rsidP="00C464AF">
      <w:pPr>
        <w:rPr>
          <w:lang w:val="en-CA"/>
        </w:rPr>
      </w:pPr>
      <w:r>
        <w:rPr>
          <w:lang w:val="en-CA"/>
        </w:rPr>
        <w:t xml:space="preserve">Hint: There is no </w:t>
      </w:r>
      <w:r w:rsidR="00620FBA">
        <w:rPr>
          <w:lang w:val="en-CA"/>
        </w:rPr>
        <w:t>S</w:t>
      </w:r>
      <w:r>
        <w:rPr>
          <w:lang w:val="en-CA"/>
        </w:rPr>
        <w:t>LOC limit for your solution. But, i</w:t>
      </w:r>
      <w:r w:rsidR="00B406AB" w:rsidRPr="00B406AB">
        <w:rPr>
          <w:lang w:val="en-CA"/>
        </w:rPr>
        <w:t xml:space="preserve">f your proxy solution contains more than 300 </w:t>
      </w:r>
      <w:r w:rsidR="00620FBA">
        <w:rPr>
          <w:lang w:val="en-CA"/>
        </w:rPr>
        <w:t>S</w:t>
      </w:r>
      <w:r w:rsidR="00B406AB" w:rsidRPr="00B406AB">
        <w:rPr>
          <w:lang w:val="en-CA"/>
        </w:rPr>
        <w:t xml:space="preserve">LOC, then probably you do something wrong. </w:t>
      </w:r>
    </w:p>
    <w:p w14:paraId="52E2EEED" w14:textId="77777777" w:rsidR="00C464AF" w:rsidRPr="00C464AF" w:rsidRDefault="00C464AF" w:rsidP="00C464AF">
      <w:pPr>
        <w:rPr>
          <w:lang w:val="en-CA"/>
        </w:rPr>
      </w:pPr>
    </w:p>
    <w:p w14:paraId="66F4E1F2" w14:textId="77777777" w:rsidR="00C464AF" w:rsidRPr="00C464AF" w:rsidRDefault="00C464AF" w:rsidP="00C464AF">
      <w:pPr>
        <w:rPr>
          <w:b/>
          <w:bCs/>
          <w:lang w:val="en-CA"/>
        </w:rPr>
      </w:pPr>
      <w:r w:rsidRPr="00C464AF">
        <w:rPr>
          <w:b/>
          <w:bCs/>
          <w:lang w:val="en-CA"/>
        </w:rPr>
        <w:t>Publishing the test task</w:t>
      </w:r>
    </w:p>
    <w:p w14:paraId="5B8CF7AD" w14:textId="77777777" w:rsidR="00C464AF" w:rsidRPr="00C464AF" w:rsidRDefault="00C464AF" w:rsidP="00C464AF">
      <w:pPr>
        <w:rPr>
          <w:lang w:val="en-CA"/>
        </w:rPr>
      </w:pPr>
      <w:r w:rsidRPr="00C464AF">
        <w:rPr>
          <w:lang w:val="en-CA"/>
        </w:rPr>
        <w:t xml:space="preserve">The project must be published in a </w:t>
      </w:r>
      <w:r w:rsidRPr="00C464AF">
        <w:rPr>
          <w:b/>
          <w:bCs/>
          <w:color w:val="FF0000"/>
          <w:lang w:val="en-CA"/>
        </w:rPr>
        <w:t xml:space="preserve">private </w:t>
      </w:r>
      <w:r w:rsidRPr="00C464AF">
        <w:rPr>
          <w:lang w:val="en-CA"/>
        </w:rPr>
        <w:t>repository on github.com or bitbucket.org.</w:t>
      </w:r>
    </w:p>
    <w:p w14:paraId="196B16B8" w14:textId="1028E5D4" w:rsidR="007270CF" w:rsidRPr="00C464AF" w:rsidRDefault="007270CF" w:rsidP="007270CF">
      <w:pPr>
        <w:rPr>
          <w:noProof/>
          <w:lang w:val="en-CA"/>
        </w:rPr>
      </w:pPr>
    </w:p>
    <w:sectPr w:rsidR="007270CF" w:rsidRPr="00C464AF" w:rsidSect="00237AF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2268" w:right="1247" w:bottom="1134" w:left="1247" w:header="1701" w:footer="90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7AE69" w14:textId="77777777" w:rsidR="003655D2" w:rsidRDefault="003655D2" w:rsidP="00F25687">
      <w:pPr>
        <w:spacing w:after="0" w:line="240" w:lineRule="auto"/>
      </w:pPr>
      <w:r>
        <w:separator/>
      </w:r>
    </w:p>
  </w:endnote>
  <w:endnote w:type="continuationSeparator" w:id="0">
    <w:p w14:paraId="71CE4DE5" w14:textId="77777777" w:rsidR="003655D2" w:rsidRDefault="003655D2" w:rsidP="00F25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9C118" w14:textId="77777777" w:rsidR="00A41E07" w:rsidRDefault="00A41E07" w:rsidP="00A41E07">
    <w:pPr>
      <w:pStyle w:val="Footer"/>
      <w:tabs>
        <w:tab w:val="clear" w:pos="4677"/>
        <w:tab w:val="clear" w:pos="9355"/>
        <w:tab w:val="left" w:pos="1222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31C29" w14:textId="77777777" w:rsidR="006103BA" w:rsidRDefault="006103BA">
    <w:pPr>
      <w:pStyle w:val="Footer"/>
    </w:pPr>
  </w:p>
  <w:p w14:paraId="6C5C1826" w14:textId="77777777" w:rsidR="006103BA" w:rsidRDefault="006103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5BB6F3" w14:textId="77777777" w:rsidR="003655D2" w:rsidRDefault="003655D2" w:rsidP="00F25687">
      <w:pPr>
        <w:spacing w:after="0" w:line="240" w:lineRule="auto"/>
      </w:pPr>
      <w:r>
        <w:separator/>
      </w:r>
    </w:p>
  </w:footnote>
  <w:footnote w:type="continuationSeparator" w:id="0">
    <w:p w14:paraId="4175585A" w14:textId="77777777" w:rsidR="003655D2" w:rsidRDefault="003655D2" w:rsidP="00F25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0091E" w14:textId="43013C79" w:rsidR="00D3370A" w:rsidRDefault="00D3370A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179BEA8" wp14:editId="5693FE8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F478F" w14:textId="0AAB81DC" w:rsidR="00D3370A" w:rsidRDefault="00D3370A">
                            <w:pPr>
                              <w:pStyle w:val="Header"/>
                              <w:tabs>
                                <w:tab w:val="clear" w:pos="4677"/>
                                <w:tab w:val="clear" w:pos="9355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2179BEA8" id="Group 158" o:spid="_x0000_s1026" style="position:absolute;margin-left:0;margin-top:0;width:133.9pt;height:80.65pt;z-index:2516633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0068ba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55F478F" w14:textId="0AAB81DC" w:rsidR="00D3370A" w:rsidRDefault="00D3370A">
                      <w:pPr>
                        <w:pStyle w:val="Header"/>
                        <w:tabs>
                          <w:tab w:val="clear" w:pos="4677"/>
                          <w:tab w:val="clear" w:pos="9355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8A18C" w14:textId="77777777" w:rsidR="006103BA" w:rsidRDefault="00A072AD">
    <w:pPr>
      <w:pStyle w:val="Header"/>
    </w:pPr>
    <w:r>
      <w:rPr>
        <w:noProof/>
        <w:lang w:val="en-US"/>
      </w:rPr>
      <w:drawing>
        <wp:anchor distT="0" distB="0" distL="114300" distR="114300" simplePos="0" relativeHeight="251657215" behindDoc="1" locked="0" layoutInCell="1" allowOverlap="1" wp14:anchorId="68C9D629" wp14:editId="2229C2CE">
          <wp:simplePos x="0" y="0"/>
          <wp:positionH relativeFrom="page">
            <wp:posOffset>3221664</wp:posOffset>
          </wp:positionH>
          <wp:positionV relativeFrom="page">
            <wp:align>top</wp:align>
          </wp:positionV>
          <wp:extent cx="4061637" cy="3271513"/>
          <wp:effectExtent l="19050" t="0" r="0" b="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elem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62203" cy="32719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37231F7F" wp14:editId="597C09A0">
          <wp:simplePos x="0" y="0"/>
          <wp:positionH relativeFrom="column">
            <wp:posOffset>141605</wp:posOffset>
          </wp:positionH>
          <wp:positionV relativeFrom="paragraph">
            <wp:posOffset>-303958</wp:posOffset>
          </wp:positionV>
          <wp:extent cx="1129266" cy="914400"/>
          <wp:effectExtent l="19050" t="0" r="0" b="0"/>
          <wp:wrapNone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_media_logo_black_ver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9266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7044A"/>
    <w:multiLevelType w:val="hybridMultilevel"/>
    <w:tmpl w:val="88885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72BB4"/>
    <w:multiLevelType w:val="hybridMultilevel"/>
    <w:tmpl w:val="8D9E8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F5F5D"/>
    <w:multiLevelType w:val="hybridMultilevel"/>
    <w:tmpl w:val="5ED2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26B09"/>
    <w:multiLevelType w:val="hybridMultilevel"/>
    <w:tmpl w:val="67DE0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E6B0D"/>
    <w:multiLevelType w:val="hybridMultilevel"/>
    <w:tmpl w:val="3058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C0B45"/>
    <w:multiLevelType w:val="hybridMultilevel"/>
    <w:tmpl w:val="1CFA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341FC"/>
    <w:multiLevelType w:val="hybridMultilevel"/>
    <w:tmpl w:val="31D06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A2D76"/>
    <w:multiLevelType w:val="hybridMultilevel"/>
    <w:tmpl w:val="AB3C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A238F"/>
    <w:multiLevelType w:val="hybridMultilevel"/>
    <w:tmpl w:val="958C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0569A"/>
    <w:multiLevelType w:val="hybridMultilevel"/>
    <w:tmpl w:val="59AE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2727D"/>
    <w:multiLevelType w:val="hybridMultilevel"/>
    <w:tmpl w:val="0324CE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C37B17"/>
    <w:multiLevelType w:val="hybridMultilevel"/>
    <w:tmpl w:val="CCC63FCC"/>
    <w:lvl w:ilvl="0" w:tplc="0409000F">
      <w:start w:val="1"/>
      <w:numFmt w:val="decimal"/>
      <w:lvlText w:val="%1."/>
      <w:lvlJc w:val="left"/>
      <w:pPr>
        <w:ind w:left="2130" w:hanging="360"/>
      </w:p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 w15:restartNumberingAfterBreak="0">
    <w:nsid w:val="55C07B1A"/>
    <w:multiLevelType w:val="hybridMultilevel"/>
    <w:tmpl w:val="B904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53D9C"/>
    <w:multiLevelType w:val="hybridMultilevel"/>
    <w:tmpl w:val="6D34D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5154B"/>
    <w:multiLevelType w:val="hybridMultilevel"/>
    <w:tmpl w:val="0322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07164"/>
    <w:multiLevelType w:val="hybridMultilevel"/>
    <w:tmpl w:val="967C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A6128"/>
    <w:multiLevelType w:val="hybridMultilevel"/>
    <w:tmpl w:val="F74A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56CE3"/>
    <w:multiLevelType w:val="hybridMultilevel"/>
    <w:tmpl w:val="FFD2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11"/>
  </w:num>
  <w:num w:numId="5">
    <w:abstractNumId w:val="2"/>
  </w:num>
  <w:num w:numId="6">
    <w:abstractNumId w:val="8"/>
  </w:num>
  <w:num w:numId="7">
    <w:abstractNumId w:val="9"/>
  </w:num>
  <w:num w:numId="8">
    <w:abstractNumId w:val="6"/>
  </w:num>
  <w:num w:numId="9">
    <w:abstractNumId w:val="4"/>
  </w:num>
  <w:num w:numId="10">
    <w:abstractNumId w:val="15"/>
  </w:num>
  <w:num w:numId="11">
    <w:abstractNumId w:val="0"/>
  </w:num>
  <w:num w:numId="12">
    <w:abstractNumId w:val="12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6"/>
  </w:num>
  <w:num w:numId="16">
    <w:abstractNumId w:val="13"/>
  </w:num>
  <w:num w:numId="17">
    <w:abstractNumId w:val="3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05"/>
    <w:rsid w:val="000043EE"/>
    <w:rsid w:val="00004FF4"/>
    <w:rsid w:val="00013D4A"/>
    <w:rsid w:val="00062945"/>
    <w:rsid w:val="00073653"/>
    <w:rsid w:val="00080263"/>
    <w:rsid w:val="00092731"/>
    <w:rsid w:val="000A0976"/>
    <w:rsid w:val="00100733"/>
    <w:rsid w:val="00112B0A"/>
    <w:rsid w:val="00113BFC"/>
    <w:rsid w:val="00125C95"/>
    <w:rsid w:val="00156784"/>
    <w:rsid w:val="00157EA3"/>
    <w:rsid w:val="001610C0"/>
    <w:rsid w:val="00164757"/>
    <w:rsid w:val="001709DD"/>
    <w:rsid w:val="001812E6"/>
    <w:rsid w:val="00182B97"/>
    <w:rsid w:val="001C0A9A"/>
    <w:rsid w:val="001D2BC6"/>
    <w:rsid w:val="001D6571"/>
    <w:rsid w:val="001F11A5"/>
    <w:rsid w:val="00223AE7"/>
    <w:rsid w:val="0022742E"/>
    <w:rsid w:val="00231266"/>
    <w:rsid w:val="00231721"/>
    <w:rsid w:val="00231DF0"/>
    <w:rsid w:val="002334C4"/>
    <w:rsid w:val="00237AFE"/>
    <w:rsid w:val="00265F9B"/>
    <w:rsid w:val="002A0ADA"/>
    <w:rsid w:val="002C1A46"/>
    <w:rsid w:val="002F114C"/>
    <w:rsid w:val="00304AF3"/>
    <w:rsid w:val="00306FBD"/>
    <w:rsid w:val="00345C23"/>
    <w:rsid w:val="003655D2"/>
    <w:rsid w:val="00374B1F"/>
    <w:rsid w:val="00375012"/>
    <w:rsid w:val="00375443"/>
    <w:rsid w:val="003766DC"/>
    <w:rsid w:val="003A3251"/>
    <w:rsid w:val="003B7964"/>
    <w:rsid w:val="003C26FB"/>
    <w:rsid w:val="003D26A7"/>
    <w:rsid w:val="003E1A83"/>
    <w:rsid w:val="003F4098"/>
    <w:rsid w:val="004029B5"/>
    <w:rsid w:val="00415BA7"/>
    <w:rsid w:val="00434305"/>
    <w:rsid w:val="00442A38"/>
    <w:rsid w:val="0049010E"/>
    <w:rsid w:val="004B1FA7"/>
    <w:rsid w:val="004B2304"/>
    <w:rsid w:val="004E62F8"/>
    <w:rsid w:val="004F4B06"/>
    <w:rsid w:val="00504CD2"/>
    <w:rsid w:val="00540650"/>
    <w:rsid w:val="00560ACA"/>
    <w:rsid w:val="00576E27"/>
    <w:rsid w:val="005B2271"/>
    <w:rsid w:val="005B27FD"/>
    <w:rsid w:val="005D3D97"/>
    <w:rsid w:val="005F0F3D"/>
    <w:rsid w:val="00601F94"/>
    <w:rsid w:val="006103BA"/>
    <w:rsid w:val="00620FBA"/>
    <w:rsid w:val="00621895"/>
    <w:rsid w:val="00625B1D"/>
    <w:rsid w:val="00630563"/>
    <w:rsid w:val="00653EDB"/>
    <w:rsid w:val="00655135"/>
    <w:rsid w:val="00665956"/>
    <w:rsid w:val="0068046C"/>
    <w:rsid w:val="006805D8"/>
    <w:rsid w:val="006A07CE"/>
    <w:rsid w:val="006A0F62"/>
    <w:rsid w:val="007270CF"/>
    <w:rsid w:val="0078754A"/>
    <w:rsid w:val="007B3197"/>
    <w:rsid w:val="007E2283"/>
    <w:rsid w:val="007F4B7B"/>
    <w:rsid w:val="008155FF"/>
    <w:rsid w:val="00820350"/>
    <w:rsid w:val="00836A09"/>
    <w:rsid w:val="00837571"/>
    <w:rsid w:val="00842B34"/>
    <w:rsid w:val="008C1188"/>
    <w:rsid w:val="008D5711"/>
    <w:rsid w:val="008F1737"/>
    <w:rsid w:val="00911155"/>
    <w:rsid w:val="00953576"/>
    <w:rsid w:val="00987845"/>
    <w:rsid w:val="00994449"/>
    <w:rsid w:val="009B5CD7"/>
    <w:rsid w:val="009B6FDC"/>
    <w:rsid w:val="009E2291"/>
    <w:rsid w:val="009F7B87"/>
    <w:rsid w:val="00A02B11"/>
    <w:rsid w:val="00A072AD"/>
    <w:rsid w:val="00A32103"/>
    <w:rsid w:val="00A34910"/>
    <w:rsid w:val="00A41E07"/>
    <w:rsid w:val="00A756FA"/>
    <w:rsid w:val="00AB470F"/>
    <w:rsid w:val="00AC457A"/>
    <w:rsid w:val="00AD378D"/>
    <w:rsid w:val="00AF2B30"/>
    <w:rsid w:val="00B15BC9"/>
    <w:rsid w:val="00B2353D"/>
    <w:rsid w:val="00B316CB"/>
    <w:rsid w:val="00B37A49"/>
    <w:rsid w:val="00B406AB"/>
    <w:rsid w:val="00B44C4E"/>
    <w:rsid w:val="00B57D5B"/>
    <w:rsid w:val="00B61754"/>
    <w:rsid w:val="00B85523"/>
    <w:rsid w:val="00B93705"/>
    <w:rsid w:val="00BB2C1C"/>
    <w:rsid w:val="00BB6551"/>
    <w:rsid w:val="00BC5726"/>
    <w:rsid w:val="00BF0E0B"/>
    <w:rsid w:val="00BF4403"/>
    <w:rsid w:val="00C464AF"/>
    <w:rsid w:val="00CA7891"/>
    <w:rsid w:val="00CC0619"/>
    <w:rsid w:val="00CD2384"/>
    <w:rsid w:val="00CE3F47"/>
    <w:rsid w:val="00CF14BD"/>
    <w:rsid w:val="00CF5002"/>
    <w:rsid w:val="00CF7C97"/>
    <w:rsid w:val="00D179CE"/>
    <w:rsid w:val="00D3370A"/>
    <w:rsid w:val="00D52BF2"/>
    <w:rsid w:val="00D602A6"/>
    <w:rsid w:val="00D9617C"/>
    <w:rsid w:val="00DA1ACA"/>
    <w:rsid w:val="00DA330F"/>
    <w:rsid w:val="00DC0000"/>
    <w:rsid w:val="00DE0DB5"/>
    <w:rsid w:val="00DE395B"/>
    <w:rsid w:val="00E01A81"/>
    <w:rsid w:val="00E03E1E"/>
    <w:rsid w:val="00E42BDA"/>
    <w:rsid w:val="00E57CC9"/>
    <w:rsid w:val="00E7029F"/>
    <w:rsid w:val="00EB543B"/>
    <w:rsid w:val="00ED6351"/>
    <w:rsid w:val="00EE1D85"/>
    <w:rsid w:val="00EE4779"/>
    <w:rsid w:val="00F115CF"/>
    <w:rsid w:val="00F25687"/>
    <w:rsid w:val="00F4246E"/>
    <w:rsid w:val="00F42A64"/>
    <w:rsid w:val="00F84165"/>
    <w:rsid w:val="00FD2747"/>
    <w:rsid w:val="00FE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6828D0"/>
  <w15:docId w15:val="{6690417F-10A4-41AA-A078-3F89C67B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B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4D8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B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8B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B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68B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6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87"/>
  </w:style>
  <w:style w:type="paragraph" w:styleId="Footer">
    <w:name w:val="footer"/>
    <w:basedOn w:val="Normal"/>
    <w:link w:val="FooterChar"/>
    <w:uiPriority w:val="99"/>
    <w:unhideWhenUsed/>
    <w:rsid w:val="00F256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87"/>
  </w:style>
  <w:style w:type="paragraph" w:styleId="BalloonText">
    <w:name w:val="Balloon Text"/>
    <w:basedOn w:val="Normal"/>
    <w:link w:val="BalloonTextChar"/>
    <w:uiPriority w:val="99"/>
    <w:semiHidden/>
    <w:unhideWhenUsed/>
    <w:rsid w:val="00F25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5B1D"/>
    <w:rPr>
      <w:rFonts w:asciiTheme="majorHAnsi" w:eastAsiaTheme="majorEastAsia" w:hAnsiTheme="majorHAnsi" w:cstheme="majorBidi"/>
      <w:b/>
      <w:bCs/>
      <w:color w:val="004D8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5B1D"/>
    <w:rPr>
      <w:rFonts w:asciiTheme="majorHAnsi" w:eastAsiaTheme="majorEastAsia" w:hAnsiTheme="majorHAnsi" w:cstheme="majorBidi"/>
      <w:b/>
      <w:bCs/>
      <w:color w:val="0068B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5B1D"/>
    <w:rPr>
      <w:rFonts w:asciiTheme="majorHAnsi" w:eastAsiaTheme="majorEastAsia" w:hAnsiTheme="majorHAnsi" w:cstheme="majorBidi"/>
      <w:b/>
      <w:bCs/>
      <w:color w:val="0068BA" w:themeColor="accent1"/>
    </w:rPr>
  </w:style>
  <w:style w:type="paragraph" w:styleId="NoSpacing">
    <w:name w:val="No Spacing"/>
    <w:link w:val="NoSpacingChar"/>
    <w:uiPriority w:val="1"/>
    <w:qFormat/>
    <w:rsid w:val="00B44C4E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B44C4E"/>
    <w:rPr>
      <w:rFonts w:eastAsiaTheme="minorEastAsia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DE395B"/>
    <w:pPr>
      <w:pBdr>
        <w:bottom w:val="single" w:sz="8" w:space="4" w:color="0068B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517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95B"/>
    <w:rPr>
      <w:rFonts w:asciiTheme="majorHAnsi" w:eastAsiaTheme="majorEastAsia" w:hAnsiTheme="majorHAnsi" w:cstheme="majorBidi"/>
      <w:color w:val="00517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937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2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ei\Desktop\VMEDIA_letterhead.dotx" TargetMode="External"/></Relationships>
</file>

<file path=word/theme/theme1.xml><?xml version="1.0" encoding="utf-8"?>
<a:theme xmlns:a="http://schemas.openxmlformats.org/drawingml/2006/main" name="v_media_theme">
  <a:themeElements>
    <a:clrScheme name="vmedia_theme_01">
      <a:dk1>
        <a:sysClr val="windowText" lastClr="000000"/>
      </a:dk1>
      <a:lt1>
        <a:srgbClr val="FFFFFF"/>
      </a:lt1>
      <a:dk2>
        <a:srgbClr val="006EA8"/>
      </a:dk2>
      <a:lt2>
        <a:srgbClr val="ADDDF3"/>
      </a:lt2>
      <a:accent1>
        <a:srgbClr val="0068BA"/>
      </a:accent1>
      <a:accent2>
        <a:srgbClr val="18AEFF"/>
      </a:accent2>
      <a:accent3>
        <a:srgbClr val="002C4F"/>
      </a:accent3>
      <a:accent4>
        <a:srgbClr val="3F3F3F"/>
      </a:accent4>
      <a:accent5>
        <a:srgbClr val="7F7F7F"/>
      </a:accent5>
      <a:accent6>
        <a:srgbClr val="BFBFBF"/>
      </a:accent6>
      <a:hlink>
        <a:srgbClr val="002C4F"/>
      </a:hlink>
      <a:folHlink>
        <a:srgbClr val="98D3F0"/>
      </a:folHlink>
    </a:clrScheme>
    <a:fontScheme name="Модульная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Synopsys goes here. A brief outline or general view, as of a subject or written work; an abstract or a summary.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B82FEB-A01D-4BCF-A2C5-DC19C0FA2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VMEDIA_letterhead.dotx</Template>
  <TotalTime>1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Enter Main Title Here</vt:lpstr>
      <vt:lpstr/>
    </vt:vector>
  </TitlesOfParts>
  <Company>ScialiST RePack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Main Title Here</dc:title>
  <dc:subject>Enter Subtitle Here</dc:subject>
  <dc:creator>Vadim</dc:creator>
  <cp:lastModifiedBy>D!akov RePack</cp:lastModifiedBy>
  <cp:revision>2</cp:revision>
  <cp:lastPrinted>2014-05-01T15:38:00Z</cp:lastPrinted>
  <dcterms:created xsi:type="dcterms:W3CDTF">2024-05-13T14:35:00Z</dcterms:created>
  <dcterms:modified xsi:type="dcterms:W3CDTF">2024-05-13T14:35:00Z</dcterms:modified>
</cp:coreProperties>
</file>